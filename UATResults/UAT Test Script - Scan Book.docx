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2716"/>
        <w:gridCol w:w="5596"/>
        <w:gridCol w:w="714"/>
        <w:gridCol w:w="714"/>
      </w:tblGrid>
      <w:tr w:rsidR="00E303EF" w:rsidTr="00A47D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E303EF" w:rsidRDefault="00EB0FB5" w:rsidP="00EB0FB5">
            <w:pPr>
              <w:pStyle w:val="bp"/>
              <w:tabs>
                <w:tab w:val="left" w:pos="5685"/>
              </w:tabs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0001 - Scan Book</w:t>
            </w:r>
          </w:p>
        </w:tc>
      </w:tr>
      <w:tr w:rsidR="00A30AD6" w:rsidTr="00A47D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E303EF" w:rsidRDefault="00EB0FB5" w:rsidP="00EB0FB5">
            <w:pPr>
              <w:pStyle w:val="bp"/>
              <w:tabs>
                <w:tab w:val="left" w:pos="5685"/>
              </w:tabs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 Book</w:t>
            </w:r>
          </w:p>
        </w:tc>
      </w:tr>
      <w:tr w:rsidR="00E303EF" w:rsidTr="00A47DAC">
        <w:trPr>
          <w:cantSplit/>
          <w:trHeight w:val="363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C05D0A" w:rsidRDefault="00EB0FB5" w:rsidP="00EB0FB5">
            <w:pPr>
              <w:pStyle w:val="bp"/>
              <w:spacing w:before="0" w:after="0"/>
              <w:ind w:left="-48" w:firstLine="48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This test is to ensure correct scanning of book and status change in system</w:t>
            </w:r>
          </w:p>
        </w:tc>
      </w:tr>
      <w:tr w:rsidR="00E303EF" w:rsidTr="00A47DAC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0FB5" w:rsidRPr="00EB0FB5" w:rsidRDefault="00EB0FB5" w:rsidP="00EB0FB5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The borrower selects the borrow function.</w:t>
            </w:r>
          </w:p>
          <w:p w:rsidR="00EB0FB5" w:rsidRPr="00EB0FB5" w:rsidRDefault="00EB0FB5" w:rsidP="00EB0FB5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The system prompts the user to swipe their borrowing card.</w:t>
            </w:r>
          </w:p>
          <w:p w:rsidR="00EB0FB5" w:rsidRPr="00EB0FB5" w:rsidRDefault="00EB0FB5" w:rsidP="00EB0FB5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The borrower swipes their borrowing card.</w:t>
            </w:r>
          </w:p>
          <w:p w:rsidR="00EB0FB5" w:rsidRPr="00EB0FB5" w:rsidRDefault="00EB0FB5" w:rsidP="00EB0FB5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The system checks the borrower’s record</w:t>
            </w:r>
          </w:p>
          <w:p w:rsidR="00E303EF" w:rsidRPr="00A11301" w:rsidRDefault="00EB0FB5" w:rsidP="00EB0FB5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The borrower is allowed to borrow book</w:t>
            </w:r>
          </w:p>
        </w:tc>
      </w:tr>
      <w:tr w:rsidR="00E303EF" w:rsidTr="00A47D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0FB5" w:rsidRPr="00EB0FB5" w:rsidRDefault="00EB0FB5" w:rsidP="00EB0FB5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The system displays the book’s details.</w:t>
            </w:r>
          </w:p>
          <w:p w:rsidR="00E303EF" w:rsidRPr="00A11301" w:rsidRDefault="00EB0FB5" w:rsidP="00EB0FB5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EB0FB5">
              <w:rPr>
                <w:color w:val="0000FF"/>
                <w:sz w:val="24"/>
                <w:szCs w:val="24"/>
              </w:rPr>
              <w:t>The system adds the book to the pending loan list.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47DA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47DA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The borrower scans a book.</w:t>
            </w:r>
          </w:p>
        </w:tc>
        <w:tc>
          <w:tcPr>
            <w:tcW w:w="5596" w:type="dxa"/>
          </w:tcPr>
          <w:p w:rsidR="00DF1585" w:rsidRDefault="00A47DAC" w:rsidP="0093488F">
            <w:pPr>
              <w:pStyle w:val="bp"/>
            </w:pPr>
            <w:r>
              <w:t>The system displays the book’s details.</w:t>
            </w:r>
          </w:p>
          <w:p w:rsidR="00A47DAC" w:rsidRDefault="00A47DAC" w:rsidP="0093488F">
            <w:pPr>
              <w:pStyle w:val="bp"/>
              <w:rPr>
                <w:sz w:val="24"/>
              </w:rPr>
            </w:pPr>
            <w:r>
              <w:t>The system adds the book to the pending loan list.</w:t>
            </w:r>
          </w:p>
        </w:tc>
        <w:tc>
          <w:tcPr>
            <w:tcW w:w="714" w:type="dxa"/>
          </w:tcPr>
          <w:p w:rsidR="00DF1585" w:rsidRDefault="00A47DAC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A47DA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The system displays the book’s details.</w:t>
            </w:r>
          </w:p>
        </w:tc>
        <w:tc>
          <w:tcPr>
            <w:tcW w:w="5596" w:type="dxa"/>
          </w:tcPr>
          <w:p w:rsidR="00DF1585" w:rsidRDefault="00A47DA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Details are: Call Number = callNo10, Author = author3, Title </w:t>
            </w:r>
            <w:bookmarkStart w:id="0" w:name="_GoBack"/>
            <w:bookmarkEnd w:id="0"/>
            <w:r>
              <w:rPr>
                <w:sz w:val="24"/>
              </w:rPr>
              <w:t>= title10</w:t>
            </w:r>
          </w:p>
        </w:tc>
        <w:tc>
          <w:tcPr>
            <w:tcW w:w="714" w:type="dxa"/>
          </w:tcPr>
          <w:p w:rsidR="00DF1585" w:rsidRDefault="00A47DAC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A47DA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The system adds the book to the pending loan list.</w:t>
            </w:r>
          </w:p>
        </w:tc>
        <w:tc>
          <w:tcPr>
            <w:tcW w:w="5596" w:type="dxa"/>
          </w:tcPr>
          <w:p w:rsidR="00DF1585" w:rsidRDefault="00A47DA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Details are: Loan ID = 0 </w:t>
            </w:r>
            <w:r>
              <w:rPr>
                <w:sz w:val="24"/>
              </w:rPr>
              <w:t>Author = author3, Title = title10</w:t>
            </w:r>
            <w:r>
              <w:rPr>
                <w:sz w:val="24"/>
              </w:rPr>
              <w:t>, Borrower Name = fName1 lName1, Borrow Date = Today, Due date = 2 weeks from Today</w:t>
            </w:r>
          </w:p>
        </w:tc>
        <w:tc>
          <w:tcPr>
            <w:tcW w:w="714" w:type="dxa"/>
          </w:tcPr>
          <w:p w:rsidR="00DF1585" w:rsidRDefault="00A47DAC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47DA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A47DA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54F" w:rsidRDefault="0071154F">
      <w:r>
        <w:separator/>
      </w:r>
    </w:p>
  </w:endnote>
  <w:endnote w:type="continuationSeparator" w:id="0">
    <w:p w:rsidR="0071154F" w:rsidRDefault="0071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DA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47DA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54F" w:rsidRDefault="0071154F">
      <w:r>
        <w:separator/>
      </w:r>
    </w:p>
  </w:footnote>
  <w:footnote w:type="continuationSeparator" w:id="0">
    <w:p w:rsidR="0071154F" w:rsidRDefault="0071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B0FB5" w:rsidP="00B71A35">
          <w:r>
            <w:t>Scan Book</w:t>
          </w:r>
        </w:p>
      </w:tc>
      <w:tc>
        <w:tcPr>
          <w:tcW w:w="3179" w:type="dxa"/>
        </w:tcPr>
        <w:p w:rsidR="00EB0FB5" w:rsidRDefault="00A37650" w:rsidP="00EB0FB5">
          <w:r>
            <w:t xml:space="preserve">  Date:  </w:t>
          </w:r>
          <w:r w:rsidR="00EB0FB5">
            <w:t>25/9/2015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AA12C1"/>
    <w:multiLevelType w:val="hybridMultilevel"/>
    <w:tmpl w:val="0C64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154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47DAC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0FB5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3</cp:revision>
  <cp:lastPrinted>2003-10-05T22:49:00Z</cp:lastPrinted>
  <dcterms:created xsi:type="dcterms:W3CDTF">2015-07-22T01:48:00Z</dcterms:created>
  <dcterms:modified xsi:type="dcterms:W3CDTF">2015-09-25T12:12:00Z</dcterms:modified>
</cp:coreProperties>
</file>