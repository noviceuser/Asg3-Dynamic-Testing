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2716"/>
        <w:gridCol w:w="5596"/>
        <w:gridCol w:w="714"/>
        <w:gridCol w:w="714"/>
      </w:tblGrid>
      <w:tr w:rsidR="00E303EF" w:rsidTr="00A2614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E303EF" w:rsidRDefault="00790051" w:rsidP="00A26144">
            <w:pPr>
              <w:pStyle w:val="bp"/>
              <w:tabs>
                <w:tab w:val="left" w:pos="5685"/>
              </w:tabs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0001 – Swipe Card</w:t>
            </w:r>
          </w:p>
        </w:tc>
      </w:tr>
      <w:tr w:rsidR="00A30AD6" w:rsidTr="00A2614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E303EF" w:rsidRDefault="00790051" w:rsidP="00A26144">
            <w:pPr>
              <w:pStyle w:val="bp"/>
              <w:tabs>
                <w:tab w:val="left" w:pos="5685"/>
              </w:tabs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Swipe Card</w:t>
            </w:r>
          </w:p>
        </w:tc>
      </w:tr>
      <w:tr w:rsidR="00E303EF" w:rsidTr="00A26144">
        <w:trPr>
          <w:cantSplit/>
          <w:trHeight w:val="363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C05D0A" w:rsidRDefault="00790051" w:rsidP="00A2614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790051">
              <w:rPr>
                <w:color w:val="0000FF"/>
                <w:sz w:val="24"/>
                <w:szCs w:val="24"/>
              </w:rPr>
              <w:t>This test is to ensure correct reading of Borrowers Card and Checking of Borrowers record</w:t>
            </w:r>
          </w:p>
        </w:tc>
      </w:tr>
      <w:tr w:rsidR="00E303EF" w:rsidTr="00A26144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0051" w:rsidRPr="00790051" w:rsidRDefault="00790051" w:rsidP="00A2614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790051">
              <w:rPr>
                <w:color w:val="0000FF"/>
                <w:sz w:val="24"/>
                <w:szCs w:val="24"/>
              </w:rPr>
              <w:t>The borrower selects the borrow function.</w:t>
            </w:r>
          </w:p>
          <w:p w:rsidR="00E303EF" w:rsidRPr="00790051" w:rsidRDefault="00790051" w:rsidP="00A2614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790051">
              <w:rPr>
                <w:color w:val="0000FF"/>
                <w:sz w:val="24"/>
                <w:szCs w:val="24"/>
              </w:rPr>
              <w:t>The system prompts the user to swipe their borrowing card.</w:t>
            </w:r>
          </w:p>
        </w:tc>
      </w:tr>
      <w:tr w:rsidR="00E303EF" w:rsidTr="00A2614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790051" w:rsidRDefault="00790051" w:rsidP="00A2614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790051">
              <w:rPr>
                <w:color w:val="0000FF"/>
                <w:sz w:val="24"/>
                <w:szCs w:val="24"/>
              </w:rPr>
              <w:t>The system checks and shows the borrower’s record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9005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9005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The borrower swipes their borrowing card.</w:t>
            </w:r>
          </w:p>
        </w:tc>
        <w:tc>
          <w:tcPr>
            <w:tcW w:w="5596" w:type="dxa"/>
          </w:tcPr>
          <w:p w:rsidR="00DF1585" w:rsidRDefault="00790051" w:rsidP="0093488F">
            <w:pPr>
              <w:pStyle w:val="bp"/>
            </w:pPr>
            <w:r>
              <w:t>The system checks the borrower’s record</w:t>
            </w:r>
          </w:p>
          <w:p w:rsidR="00790051" w:rsidRDefault="00790051" w:rsidP="0093488F">
            <w:pPr>
              <w:pStyle w:val="bp"/>
            </w:pPr>
            <w:r>
              <w:t>The system displays the scanning enabled screen.</w:t>
            </w:r>
          </w:p>
          <w:p w:rsidR="00790051" w:rsidRDefault="00790051" w:rsidP="0093488F">
            <w:pPr>
              <w:pStyle w:val="bp"/>
            </w:pPr>
            <w:r>
              <w:t>The system displays the borrower’s details.</w:t>
            </w:r>
          </w:p>
          <w:p w:rsidR="00790051" w:rsidRDefault="00790051" w:rsidP="0093488F">
            <w:pPr>
              <w:pStyle w:val="bp"/>
              <w:rPr>
                <w:sz w:val="24"/>
              </w:rPr>
            </w:pPr>
            <w:r>
              <w:t>The system displays the borrowers existing loans.</w:t>
            </w:r>
          </w:p>
        </w:tc>
        <w:tc>
          <w:tcPr>
            <w:tcW w:w="714" w:type="dxa"/>
          </w:tcPr>
          <w:p w:rsidR="00DF1585" w:rsidRDefault="0079005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7900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0051" w:rsidRDefault="0079005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90051" w:rsidRDefault="00790051" w:rsidP="00790051">
            <w:pPr>
              <w:pStyle w:val="bp"/>
            </w:pPr>
            <w:r>
              <w:t>The system displays the scanning enabled screen.</w:t>
            </w:r>
          </w:p>
        </w:tc>
        <w:tc>
          <w:tcPr>
            <w:tcW w:w="5596" w:type="dxa"/>
          </w:tcPr>
          <w:p w:rsidR="00790051" w:rsidRDefault="00790051" w:rsidP="007900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Scanning screen should be enabled</w:t>
            </w:r>
          </w:p>
        </w:tc>
        <w:tc>
          <w:tcPr>
            <w:tcW w:w="714" w:type="dxa"/>
          </w:tcPr>
          <w:p w:rsidR="00790051" w:rsidRDefault="0079005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790051" w:rsidRDefault="00790051" w:rsidP="00E965BA">
            <w:pPr>
              <w:pStyle w:val="RowHeadings"/>
              <w:spacing w:before="80" w:after="80"/>
            </w:pPr>
          </w:p>
        </w:tc>
      </w:tr>
      <w:tr w:rsidR="007900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0051" w:rsidRDefault="0079005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90051" w:rsidRDefault="00790051" w:rsidP="00790051">
            <w:pPr>
              <w:pStyle w:val="bp"/>
            </w:pPr>
            <w:r>
              <w:t>The system displays the borrower’s details.</w:t>
            </w:r>
          </w:p>
        </w:tc>
        <w:tc>
          <w:tcPr>
            <w:tcW w:w="5596" w:type="dxa"/>
          </w:tcPr>
          <w:p w:rsidR="00790051" w:rsidRDefault="00790051" w:rsidP="00A26144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Borrows detail displayed are ID = 1, Name: = fName1 lName1, Contact = 0001</w:t>
            </w:r>
          </w:p>
        </w:tc>
        <w:tc>
          <w:tcPr>
            <w:tcW w:w="714" w:type="dxa"/>
          </w:tcPr>
          <w:p w:rsidR="00790051" w:rsidRDefault="0079005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790051" w:rsidRDefault="00790051" w:rsidP="00E965BA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79005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The system displays the borrowers existing loans.</w:t>
            </w:r>
          </w:p>
        </w:tc>
        <w:tc>
          <w:tcPr>
            <w:tcW w:w="5596" w:type="dxa"/>
          </w:tcPr>
          <w:p w:rsidR="00DF1585" w:rsidRDefault="007900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are no current Loans</w:t>
            </w:r>
          </w:p>
        </w:tc>
        <w:tc>
          <w:tcPr>
            <w:tcW w:w="714" w:type="dxa"/>
          </w:tcPr>
          <w:p w:rsidR="00DF1585" w:rsidRDefault="0079005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2614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Card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A2614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959" w:rsidRDefault="00E07959">
      <w:r>
        <w:separator/>
      </w:r>
    </w:p>
  </w:endnote>
  <w:endnote w:type="continuationSeparator" w:id="0">
    <w:p w:rsidR="00E07959" w:rsidRDefault="00E0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614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26144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959" w:rsidRDefault="00E07959">
      <w:r>
        <w:separator/>
      </w:r>
    </w:p>
  </w:footnote>
  <w:footnote w:type="continuationSeparator" w:id="0">
    <w:p w:rsidR="00E07959" w:rsidRDefault="00E07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90051" w:rsidP="00B71A35">
          <w:r>
            <w:t>Swipe Card</w:t>
          </w:r>
        </w:p>
      </w:tc>
      <w:tc>
        <w:tcPr>
          <w:tcW w:w="3179" w:type="dxa"/>
        </w:tcPr>
        <w:p w:rsidR="00790051" w:rsidRDefault="00A37650" w:rsidP="00790051">
          <w:r>
            <w:t xml:space="preserve">  Date:  </w:t>
          </w:r>
          <w:r w:rsidR="00790051">
            <w:t>25/9/2015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EE07E3"/>
    <w:multiLevelType w:val="hybridMultilevel"/>
    <w:tmpl w:val="ECD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9A29AE"/>
    <w:multiLevelType w:val="hybridMultilevel"/>
    <w:tmpl w:val="76A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8"/>
  </w:num>
  <w:num w:numId="28">
    <w:abstractNumId w:val="15"/>
  </w:num>
  <w:num w:numId="29">
    <w:abstractNumId w:val="26"/>
  </w:num>
  <w:num w:numId="30">
    <w:abstractNumId w:val="9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005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6144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795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2</cp:revision>
  <cp:lastPrinted>2003-10-05T22:49:00Z</cp:lastPrinted>
  <dcterms:created xsi:type="dcterms:W3CDTF">2015-07-22T01:48:00Z</dcterms:created>
  <dcterms:modified xsi:type="dcterms:W3CDTF">2015-09-25T11:57:00Z</dcterms:modified>
</cp:coreProperties>
</file>